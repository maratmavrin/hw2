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A0" w:rsidRDefault="00E427DE">
      <w:pPr>
        <w:tabs>
          <w:tab w:val="left" w:pos="2266"/>
        </w:tabs>
      </w:pPr>
      <w:r>
        <w:t>РЕЗЮМЕ</w:t>
      </w:r>
      <w:r w:rsidR="008149DA"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alias w:val="Название резюме"/>
        <w:tag w:val="Название резюме"/>
        <w:id w:val="782665251"/>
        <w:placeholder>
          <w:docPart w:val="2C4B50F60C1C45B58068303B56791135"/>
        </w:placeholder>
        <w:docPartList>
          <w:docPartGallery w:val="Quick Parts"/>
          <w:docPartCategory w:val=" Название резюме"/>
        </w:docPartList>
      </w:sdtPr>
      <w:sdtContent>
        <w:p w:rsidR="00C310A0" w:rsidRDefault="00C310A0"/>
        <w:tbl>
          <w:tblPr>
            <w:tblStyle w:val="a6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6267"/>
            <w:gridCol w:w="3588"/>
          </w:tblGrid>
          <w:tr w:rsidR="00C310A0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p w:rsidR="00C310A0" w:rsidRPr="00F7603B" w:rsidRDefault="008C75E1">
                <w:pPr>
                  <w:rPr>
                    <w:rFonts w:asciiTheme="majorHAnsi" w:eastAsiaTheme="majorEastAsia" w:hAnsiTheme="majorHAnsi" w:cstheme="majorBidi"/>
                    <w:b/>
                    <w:bCs/>
                    <w:color w:val="213F43" w:themeColor="accent2" w:themeShade="80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213F43" w:themeColor="accent2" w:themeShade="80"/>
                    <w:sz w:val="28"/>
                    <w:szCs w:val="28"/>
                  </w:rPr>
                  <w:t>Маврин Марат</w:t>
                </w:r>
              </w:p>
              <w:p w:rsidR="00C310A0" w:rsidRPr="00E427DE" w:rsidRDefault="00F7603B">
                <w:pPr>
                  <w:rPr>
                    <w:color w:val="424456" w:themeColor="text2"/>
                    <w:sz w:val="28"/>
                    <w:szCs w:val="28"/>
                  </w:rPr>
                </w:pPr>
                <w:r w:rsidRPr="00E427DE">
                  <w:rPr>
                    <w:b/>
                    <w:color w:val="424456" w:themeColor="text2"/>
                    <w:sz w:val="28"/>
                    <w:szCs w:val="28"/>
                  </w:rPr>
                  <w:t>Контактный телефон:</w:t>
                </w:r>
                <w:r w:rsidRPr="00E427DE">
                  <w:rPr>
                    <w:color w:val="424456" w:themeColor="text2"/>
                    <w:sz w:val="28"/>
                    <w:szCs w:val="28"/>
                  </w:rPr>
                  <w:t xml:space="preserve"> +79032641055</w:t>
                </w:r>
              </w:p>
              <w:p w:rsidR="00665FD9" w:rsidRPr="00E427DE" w:rsidRDefault="00665FD9">
                <w:pPr>
                  <w:rPr>
                    <w:color w:val="424456" w:themeColor="text2"/>
                    <w:sz w:val="28"/>
                    <w:szCs w:val="28"/>
                  </w:rPr>
                </w:pPr>
                <w:r w:rsidRPr="00E427DE">
                  <w:rPr>
                    <w:b/>
                    <w:color w:val="424456" w:themeColor="text2"/>
                    <w:sz w:val="28"/>
                    <w:szCs w:val="28"/>
                  </w:rPr>
                  <w:t>Дата рождения:</w:t>
                </w:r>
                <w:r w:rsidRPr="00E427DE">
                  <w:rPr>
                    <w:color w:val="424456" w:themeColor="text2"/>
                    <w:sz w:val="28"/>
                    <w:szCs w:val="28"/>
                  </w:rPr>
                  <w:t xml:space="preserve"> 04.03.1998</w:t>
                </w:r>
              </w:p>
              <w:p w:rsidR="00F7603B" w:rsidRPr="00E427DE" w:rsidRDefault="00F7603B">
                <w:pPr>
                  <w:rPr>
                    <w:color w:val="424456" w:themeColor="text2"/>
                    <w:sz w:val="28"/>
                    <w:szCs w:val="28"/>
                    <w:lang w:val="de-DE"/>
                  </w:rPr>
                </w:pPr>
                <w:r w:rsidRPr="00E427DE">
                  <w:rPr>
                    <w:b/>
                    <w:color w:val="424456" w:themeColor="text2"/>
                    <w:sz w:val="28"/>
                    <w:szCs w:val="28"/>
                    <w:lang w:val="de-DE"/>
                  </w:rPr>
                  <w:t>E-MAIL:</w:t>
                </w:r>
                <w:r w:rsidRPr="00E427DE">
                  <w:rPr>
                    <w:color w:val="424456" w:themeColor="text2"/>
                    <w:sz w:val="28"/>
                    <w:szCs w:val="28"/>
                    <w:lang w:val="de-DE"/>
                  </w:rPr>
                  <w:t xml:space="preserve"> </w:t>
                </w:r>
                <w:hyperlink r:id="rId9" w:history="1">
                  <w:r w:rsidRPr="00E427DE">
                    <w:rPr>
                      <w:rStyle w:val="affd"/>
                      <w:sz w:val="28"/>
                      <w:szCs w:val="28"/>
                      <w:lang w:val="de-DE"/>
                    </w:rPr>
                    <w:t>marat.mavrin@mail.ru</w:t>
                  </w:r>
                </w:hyperlink>
              </w:p>
              <w:p w:rsidR="00C310A0" w:rsidRPr="00E427DE" w:rsidRDefault="00F7603B" w:rsidP="00F7603B">
                <w:pPr>
                  <w:rPr>
                    <w:color w:val="424456" w:themeColor="text2"/>
                    <w:sz w:val="28"/>
                    <w:szCs w:val="28"/>
                  </w:rPr>
                </w:pPr>
                <w:r w:rsidRPr="00E427DE">
                  <w:rPr>
                    <w:b/>
                    <w:color w:val="424456" w:themeColor="text2"/>
                    <w:sz w:val="28"/>
                    <w:szCs w:val="28"/>
                  </w:rPr>
                  <w:t>Сайт:</w:t>
                </w:r>
                <w:r w:rsidRPr="00E427DE">
                  <w:rPr>
                    <w:color w:val="424456" w:themeColor="text2"/>
                    <w:sz w:val="28"/>
                    <w:szCs w:val="28"/>
                  </w:rPr>
                  <w:t xml:space="preserve"> </w:t>
                </w:r>
                <w:hyperlink r:id="rId10" w:history="1">
                  <w:r w:rsidRPr="00E427DE">
                    <w:rPr>
                      <w:rStyle w:val="affd"/>
                      <w:sz w:val="28"/>
                      <w:szCs w:val="28"/>
                    </w:rPr>
                    <w:t>https://vk.com/m.mavrin98</w:t>
                  </w:r>
                </w:hyperlink>
              </w:p>
              <w:p w:rsidR="00F7603B" w:rsidRPr="00F7603B" w:rsidRDefault="00F7603B" w:rsidP="00F7603B">
                <w:r w:rsidRPr="00E427DE">
                  <w:rPr>
                    <w:b/>
                    <w:sz w:val="28"/>
                    <w:szCs w:val="28"/>
                  </w:rPr>
                  <w:t>Город:</w:t>
                </w:r>
                <w:r w:rsidRPr="00E427DE">
                  <w:rPr>
                    <w:sz w:val="28"/>
                    <w:szCs w:val="28"/>
                  </w:rPr>
                  <w:t xml:space="preserve"> Москва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C310A0" w:rsidRDefault="00043A47">
                <w:pPr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4F271C"/>
                    <w:sz w:val="32"/>
                    <w:szCs w:val="32"/>
                    <w:lang w:eastAsia="ru-RU"/>
                  </w:rPr>
                  <w:drawing>
                    <wp:inline distT="0" distB="0" distL="0" distR="0">
                      <wp:extent cx="1247775" cy="1390650"/>
                      <wp:effectExtent l="19050" t="0" r="9525" b="0"/>
                      <wp:docPr id="4" name="Рисунок 4" descr="C:\Users\USER\Desktop\TruL4I7wGx4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USER\Desktop\TruL4I7wGx4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47775" cy="1390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C310A0" w:rsidRDefault="0057559C">
          <w:pPr>
            <w:tabs>
              <w:tab w:val="left" w:pos="2266"/>
            </w:tabs>
          </w:pPr>
        </w:p>
      </w:sdtContent>
    </w:sdt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69"/>
        <w:gridCol w:w="7586"/>
      </w:tblGrid>
      <w:tr w:rsidR="00C310A0" w:rsidTr="00C247BD">
        <w:trPr>
          <w:jc w:val="center"/>
        </w:trPr>
        <w:tc>
          <w:tcPr>
            <w:tcW w:w="2208" w:type="dxa"/>
            <w:shd w:val="clear" w:color="auto" w:fill="auto"/>
          </w:tcPr>
          <w:p w:rsidR="00C310A0" w:rsidRPr="008149DA" w:rsidRDefault="003F6375">
            <w:pPr>
              <w:pStyle w:val="af3"/>
              <w:framePr w:hSpace="0" w:wrap="auto" w:hAnchor="text" w:xAlign="left" w:yAlign="inline"/>
              <w:rPr>
                <w:sz w:val="24"/>
                <w:szCs w:val="24"/>
              </w:rPr>
            </w:pPr>
            <w:r w:rsidRPr="008149DA">
              <w:rPr>
                <w:sz w:val="24"/>
                <w:szCs w:val="24"/>
              </w:rPr>
              <w:t>Цели</w:t>
            </w:r>
          </w:p>
        </w:tc>
        <w:tc>
          <w:tcPr>
            <w:tcW w:w="7647" w:type="dxa"/>
            <w:shd w:val="clear" w:color="auto" w:fill="auto"/>
          </w:tcPr>
          <w:p w:rsidR="00C310A0" w:rsidRPr="00665FD9" w:rsidRDefault="00665FD9">
            <w:pPr>
              <w:rPr>
                <w:b/>
                <w:color w:val="424456" w:themeColor="text2"/>
                <w:sz w:val="24"/>
                <w:szCs w:val="24"/>
              </w:rPr>
            </w:pPr>
            <w:r>
              <w:rPr>
                <w:b/>
                <w:color w:val="424456" w:themeColor="text2"/>
                <w:sz w:val="24"/>
                <w:szCs w:val="24"/>
              </w:rPr>
              <w:t xml:space="preserve">Работа переводчиком, </w:t>
            </w:r>
            <w:r>
              <w:rPr>
                <w:b/>
                <w:color w:val="424456" w:themeColor="text2"/>
                <w:sz w:val="24"/>
                <w:szCs w:val="24"/>
                <w:lang w:val="de-DE"/>
              </w:rPr>
              <w:t>HR</w:t>
            </w:r>
            <w:r w:rsidRPr="00665FD9">
              <w:rPr>
                <w:b/>
                <w:color w:val="424456" w:themeColor="text2"/>
                <w:sz w:val="24"/>
                <w:szCs w:val="24"/>
              </w:rPr>
              <w:t>-</w:t>
            </w:r>
            <w:r>
              <w:rPr>
                <w:b/>
                <w:color w:val="424456" w:themeColor="text2"/>
                <w:sz w:val="24"/>
                <w:szCs w:val="24"/>
              </w:rPr>
              <w:t>менеджером, журналистом-репортером, спичрайтером,  копирайтером, редактором статей.</w:t>
            </w:r>
          </w:p>
          <w:p w:rsidR="00C310A0" w:rsidRDefault="00C310A0">
            <w:pPr>
              <w:ind w:firstLine="720"/>
              <w:rPr>
                <w:b/>
                <w:bCs/>
                <w:color w:val="438086" w:themeColor="accent2"/>
              </w:rPr>
            </w:pPr>
          </w:p>
          <w:p w:rsidR="00E427DE" w:rsidRDefault="00E427DE">
            <w:pPr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C310A0" w:rsidTr="00C247BD">
        <w:trPr>
          <w:jc w:val="center"/>
        </w:trPr>
        <w:tc>
          <w:tcPr>
            <w:tcW w:w="2208" w:type="dxa"/>
            <w:shd w:val="clear" w:color="auto" w:fill="auto"/>
          </w:tcPr>
          <w:p w:rsidR="00C310A0" w:rsidRPr="008149DA" w:rsidRDefault="00C34040">
            <w:pPr>
              <w:pStyle w:val="af3"/>
              <w:framePr w:hSpace="0" w:wrap="auto" w:hAnchor="text" w:xAlign="left" w:yAlign="inline"/>
              <w:rPr>
                <w:sz w:val="24"/>
                <w:szCs w:val="24"/>
              </w:rPr>
            </w:pPr>
            <w:r w:rsidRPr="008149DA">
              <w:rPr>
                <w:sz w:val="24"/>
                <w:szCs w:val="24"/>
              </w:rPr>
              <w:t>О себе</w:t>
            </w:r>
          </w:p>
        </w:tc>
        <w:tc>
          <w:tcPr>
            <w:tcW w:w="7647" w:type="dxa"/>
            <w:shd w:val="clear" w:color="auto" w:fill="auto"/>
          </w:tcPr>
          <w:p w:rsidR="00C310A0" w:rsidRPr="00C34040" w:rsidRDefault="00C34040" w:rsidP="00C34040">
            <w:pPr>
              <w:pStyle w:val="a1"/>
              <w:numPr>
                <w:ilvl w:val="0"/>
                <w:numId w:val="0"/>
              </w:num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Коммуникабельный, грамотная речь, умение работать 24/7</w:t>
            </w:r>
            <w:r w:rsidR="0045424A">
              <w:rPr>
                <w:b/>
                <w:sz w:val="24"/>
                <w:szCs w:val="24"/>
              </w:rPr>
              <w:t>, стрессоустойчивый,</w:t>
            </w:r>
            <w:r w:rsidR="009958E1">
              <w:rPr>
                <w:b/>
                <w:sz w:val="24"/>
                <w:szCs w:val="24"/>
              </w:rPr>
              <w:t xml:space="preserve"> легко адаптируюсь к новым условиям, легкообучаемый, </w:t>
            </w:r>
            <w:r w:rsidR="00043A47">
              <w:rPr>
                <w:b/>
                <w:sz w:val="24"/>
                <w:szCs w:val="24"/>
              </w:rPr>
              <w:t xml:space="preserve"> ответственный, исполнительный, умение работать в команде</w:t>
            </w:r>
            <w:r w:rsidR="008F3EE7">
              <w:rPr>
                <w:b/>
                <w:sz w:val="24"/>
                <w:szCs w:val="24"/>
              </w:rPr>
              <w:t>, целеустремленн</w:t>
            </w:r>
            <w:r w:rsidR="000D1F62">
              <w:rPr>
                <w:b/>
                <w:sz w:val="24"/>
                <w:szCs w:val="24"/>
              </w:rPr>
              <w:t>ый.</w:t>
            </w:r>
          </w:p>
        </w:tc>
      </w:tr>
      <w:tr w:rsidR="00C310A0" w:rsidTr="00C247BD">
        <w:trPr>
          <w:jc w:val="center"/>
        </w:trPr>
        <w:tc>
          <w:tcPr>
            <w:tcW w:w="2208" w:type="dxa"/>
            <w:tcBorders>
              <w:top w:val="nil"/>
            </w:tcBorders>
            <w:shd w:val="clear" w:color="auto" w:fill="auto"/>
          </w:tcPr>
          <w:p w:rsidR="00C310A0" w:rsidRDefault="00C310A0">
            <w:pPr>
              <w:pStyle w:val="af3"/>
              <w:framePr w:hSpace="0" w:wrap="auto" w:hAnchor="text" w:xAlign="left" w:yAlign="inline"/>
            </w:pPr>
          </w:p>
        </w:tc>
        <w:tc>
          <w:tcPr>
            <w:tcW w:w="7647" w:type="dxa"/>
            <w:tcBorders>
              <w:top w:val="nil"/>
            </w:tcBorders>
            <w:shd w:val="clear" w:color="auto" w:fill="auto"/>
          </w:tcPr>
          <w:p w:rsidR="00C310A0" w:rsidRDefault="00C310A0">
            <w:pPr>
              <w:rPr>
                <w:color w:val="424456" w:themeColor="text2"/>
              </w:rPr>
            </w:pPr>
          </w:p>
          <w:p w:rsidR="00E427DE" w:rsidRDefault="00E427DE">
            <w:pPr>
              <w:rPr>
                <w:color w:val="424456" w:themeColor="text2"/>
              </w:rPr>
            </w:pPr>
          </w:p>
        </w:tc>
      </w:tr>
      <w:tr w:rsidR="00C310A0" w:rsidTr="00C247BD">
        <w:trPr>
          <w:jc w:val="center"/>
        </w:trPr>
        <w:tc>
          <w:tcPr>
            <w:tcW w:w="2208" w:type="dxa"/>
            <w:shd w:val="clear" w:color="auto" w:fill="auto"/>
          </w:tcPr>
          <w:p w:rsidR="00C310A0" w:rsidRPr="008149DA" w:rsidRDefault="003F6375">
            <w:pPr>
              <w:pStyle w:val="af3"/>
              <w:framePr w:hSpace="0" w:wrap="auto" w:hAnchor="text" w:xAlign="left" w:yAlign="inline"/>
              <w:rPr>
                <w:sz w:val="24"/>
                <w:szCs w:val="24"/>
              </w:rPr>
            </w:pPr>
            <w:r w:rsidRPr="008149DA">
              <w:rPr>
                <w:sz w:val="24"/>
                <w:szCs w:val="24"/>
              </w:rPr>
              <w:t>Образование</w:t>
            </w:r>
          </w:p>
        </w:tc>
        <w:tc>
          <w:tcPr>
            <w:tcW w:w="7647" w:type="dxa"/>
            <w:shd w:val="clear" w:color="auto" w:fill="auto"/>
          </w:tcPr>
          <w:p w:rsidR="00C310A0" w:rsidRPr="008F3EE7" w:rsidRDefault="00043A47" w:rsidP="008F3EE7">
            <w:pPr>
              <w:pStyle w:val="af4"/>
              <w:framePr w:hSpace="0" w:wrap="auto" w:hAnchor="text" w:xAlign="left" w:yAlign="inline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F3EE7">
              <w:rPr>
                <w:sz w:val="24"/>
                <w:szCs w:val="24"/>
              </w:rPr>
              <w:t>Академический лицей при ТГТУ</w:t>
            </w:r>
          </w:p>
          <w:p w:rsidR="00C310A0" w:rsidRPr="008F3EE7" w:rsidRDefault="00043A47">
            <w:pPr>
              <w:rPr>
                <w:color w:val="424456" w:themeColor="text2"/>
                <w:sz w:val="24"/>
                <w:szCs w:val="24"/>
              </w:rPr>
            </w:pPr>
            <w:r w:rsidRPr="008F3EE7">
              <w:rPr>
                <w:color w:val="424456" w:themeColor="text2"/>
                <w:sz w:val="24"/>
                <w:szCs w:val="24"/>
              </w:rPr>
              <w:t>2014-2017</w:t>
            </w:r>
          </w:p>
          <w:p w:rsidR="00C310A0" w:rsidRPr="008F3EE7" w:rsidRDefault="00793276" w:rsidP="008F3EE7">
            <w:pPr>
              <w:pStyle w:val="a1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8F3EE7">
              <w:rPr>
                <w:sz w:val="24"/>
                <w:szCs w:val="24"/>
              </w:rPr>
              <w:t xml:space="preserve">Экономический </w:t>
            </w:r>
            <w:r w:rsidR="008F3EE7" w:rsidRPr="008F3EE7">
              <w:rPr>
                <w:sz w:val="24"/>
                <w:szCs w:val="24"/>
              </w:rPr>
              <w:t>профиль</w:t>
            </w:r>
          </w:p>
          <w:p w:rsidR="008F3EE7" w:rsidRPr="008F3EE7" w:rsidRDefault="008F3EE7" w:rsidP="008F3EE7">
            <w:pPr>
              <w:pStyle w:val="af4"/>
              <w:framePr w:hSpace="0" w:wrap="auto" w:hAnchor="text" w:xAlign="left" w:yAlign="inline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НИУ ВШЭ</w:t>
            </w:r>
          </w:p>
          <w:p w:rsidR="008F3EE7" w:rsidRPr="008F3EE7" w:rsidRDefault="008F3EE7" w:rsidP="008F3EE7">
            <w:pPr>
              <w:rPr>
                <w:color w:val="424456" w:themeColor="text2"/>
                <w:sz w:val="24"/>
                <w:szCs w:val="24"/>
              </w:rPr>
            </w:pPr>
            <w:r>
              <w:rPr>
                <w:color w:val="424456" w:themeColor="text2"/>
                <w:sz w:val="24"/>
                <w:szCs w:val="24"/>
              </w:rPr>
              <w:t>2017-2021</w:t>
            </w:r>
          </w:p>
          <w:p w:rsidR="008F3EE7" w:rsidRDefault="008F3EE7" w:rsidP="008F3EE7">
            <w:pPr>
              <w:pStyle w:val="a1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Филологический факультет, бакалавр</w:t>
            </w:r>
          </w:p>
        </w:tc>
      </w:tr>
      <w:tr w:rsidR="00C310A0" w:rsidTr="00C247BD">
        <w:trPr>
          <w:jc w:val="center"/>
        </w:trPr>
        <w:tc>
          <w:tcPr>
            <w:tcW w:w="2208" w:type="dxa"/>
            <w:shd w:val="clear" w:color="auto" w:fill="auto"/>
            <w:vAlign w:val="bottom"/>
          </w:tcPr>
          <w:p w:rsidR="00C310A0" w:rsidRDefault="00C310A0">
            <w:pPr>
              <w:pStyle w:val="af3"/>
              <w:framePr w:hSpace="0" w:wrap="auto" w:hAnchor="text" w:xAlign="left" w:yAlign="inline"/>
            </w:pPr>
          </w:p>
        </w:tc>
        <w:tc>
          <w:tcPr>
            <w:tcW w:w="7647" w:type="dxa"/>
            <w:shd w:val="clear" w:color="auto" w:fill="auto"/>
            <w:vAlign w:val="bottom"/>
          </w:tcPr>
          <w:p w:rsidR="00C310A0" w:rsidRDefault="00C310A0">
            <w:pPr>
              <w:rPr>
                <w:color w:val="424456" w:themeColor="text2"/>
              </w:rPr>
            </w:pPr>
          </w:p>
          <w:p w:rsidR="00E427DE" w:rsidRDefault="00E427DE">
            <w:pPr>
              <w:rPr>
                <w:color w:val="424456" w:themeColor="text2"/>
              </w:rPr>
            </w:pPr>
          </w:p>
        </w:tc>
      </w:tr>
      <w:tr w:rsidR="00C310A0" w:rsidTr="00C247BD">
        <w:trPr>
          <w:jc w:val="center"/>
        </w:trPr>
        <w:tc>
          <w:tcPr>
            <w:tcW w:w="2208" w:type="dxa"/>
            <w:shd w:val="clear" w:color="auto" w:fill="auto"/>
          </w:tcPr>
          <w:p w:rsidR="00C310A0" w:rsidRPr="008149DA" w:rsidRDefault="008F3EE7">
            <w:pPr>
              <w:pStyle w:val="af3"/>
              <w:framePr w:hSpace="0" w:wrap="auto" w:hAnchor="text" w:xAlign="left" w:yAlign="inline"/>
              <w:rPr>
                <w:sz w:val="24"/>
                <w:szCs w:val="24"/>
              </w:rPr>
            </w:pPr>
            <w:r w:rsidRPr="008149DA">
              <w:rPr>
                <w:sz w:val="24"/>
                <w:szCs w:val="24"/>
              </w:rPr>
              <w:t>Навыки и умения</w:t>
            </w: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Default="00C247BD">
            <w:pPr>
              <w:pStyle w:val="af3"/>
              <w:framePr w:hSpace="0" w:wrap="auto" w:hAnchor="text" w:xAlign="left" w:yAlign="inline"/>
            </w:pPr>
          </w:p>
          <w:p w:rsidR="00C247BD" w:rsidRPr="00E427DE" w:rsidRDefault="00C247BD">
            <w:pPr>
              <w:pStyle w:val="af3"/>
              <w:framePr w:hSpace="0" w:wrap="auto" w:hAnchor="text" w:xAlign="left" w:yAlign="inline"/>
              <w:rPr>
                <w:sz w:val="28"/>
                <w:szCs w:val="28"/>
              </w:rPr>
            </w:pPr>
          </w:p>
          <w:p w:rsidR="00C310A0" w:rsidRPr="008149DA" w:rsidRDefault="00C247BD">
            <w:pPr>
              <w:pStyle w:val="af3"/>
              <w:framePr w:hSpace="0" w:wrap="auto" w:hAnchor="text" w:xAlign="left" w:yAlign="inline"/>
              <w:rPr>
                <w:sz w:val="24"/>
                <w:szCs w:val="24"/>
              </w:rPr>
            </w:pPr>
            <w:r w:rsidRPr="008149DA">
              <w:rPr>
                <w:sz w:val="24"/>
                <w:szCs w:val="24"/>
              </w:rPr>
              <w:t>Владение иностранными языками</w:t>
            </w:r>
          </w:p>
        </w:tc>
        <w:tc>
          <w:tcPr>
            <w:tcW w:w="7647" w:type="dxa"/>
            <w:shd w:val="clear" w:color="auto" w:fill="auto"/>
          </w:tcPr>
          <w:p w:rsidR="00C310A0" w:rsidRPr="000D1F62" w:rsidRDefault="008F3EE7" w:rsidP="008F3EE7">
            <w:pPr>
              <w:pStyle w:val="afb"/>
              <w:numPr>
                <w:ilvl w:val="0"/>
                <w:numId w:val="17"/>
              </w:numPr>
              <w:rPr>
                <w:color w:val="424456" w:themeColor="text2"/>
                <w:sz w:val="24"/>
                <w:szCs w:val="24"/>
              </w:rPr>
            </w:pPr>
            <w:r w:rsidRPr="000D1F62">
              <w:rPr>
                <w:color w:val="424456" w:themeColor="text2"/>
                <w:sz w:val="24"/>
                <w:szCs w:val="24"/>
              </w:rPr>
              <w:t>Переводы текстов</w:t>
            </w:r>
          </w:p>
          <w:p w:rsidR="008F3EE7" w:rsidRPr="000D1F62" w:rsidRDefault="008F3EE7" w:rsidP="008F3EE7">
            <w:pPr>
              <w:pStyle w:val="afb"/>
              <w:numPr>
                <w:ilvl w:val="0"/>
                <w:numId w:val="17"/>
              </w:numPr>
              <w:rPr>
                <w:color w:val="424456" w:themeColor="text2"/>
                <w:sz w:val="24"/>
                <w:szCs w:val="24"/>
              </w:rPr>
            </w:pPr>
            <w:r w:rsidRPr="000D1F62">
              <w:rPr>
                <w:color w:val="424456" w:themeColor="text2"/>
                <w:sz w:val="24"/>
                <w:szCs w:val="24"/>
              </w:rPr>
              <w:t>Умение искать информацию</w:t>
            </w:r>
          </w:p>
          <w:p w:rsidR="000D1F62" w:rsidRPr="000D1F62" w:rsidRDefault="000D1F62" w:rsidP="008F3EE7">
            <w:pPr>
              <w:pStyle w:val="afb"/>
              <w:numPr>
                <w:ilvl w:val="0"/>
                <w:numId w:val="17"/>
              </w:numPr>
              <w:rPr>
                <w:color w:val="424456" w:themeColor="text2"/>
                <w:sz w:val="24"/>
                <w:szCs w:val="24"/>
              </w:rPr>
            </w:pPr>
            <w:r w:rsidRPr="000D1F62">
              <w:rPr>
                <w:color w:val="424456" w:themeColor="text2"/>
                <w:sz w:val="24"/>
                <w:szCs w:val="24"/>
              </w:rPr>
              <w:t>Делопроизводство</w:t>
            </w:r>
          </w:p>
          <w:p w:rsidR="000D1F62" w:rsidRDefault="000D1F62" w:rsidP="000D1F62">
            <w:pPr>
              <w:pStyle w:val="afb"/>
              <w:numPr>
                <w:ilvl w:val="0"/>
                <w:numId w:val="17"/>
              </w:numPr>
              <w:rPr>
                <w:color w:val="424456" w:themeColor="text2"/>
                <w:sz w:val="24"/>
                <w:szCs w:val="24"/>
              </w:rPr>
            </w:pPr>
            <w:r w:rsidRPr="000D1F62">
              <w:rPr>
                <w:color w:val="424456" w:themeColor="text2"/>
                <w:sz w:val="24"/>
                <w:szCs w:val="24"/>
              </w:rPr>
              <w:t>Деловое общение/коммуникация/переписка</w:t>
            </w:r>
          </w:p>
          <w:p w:rsidR="000D1F62" w:rsidRDefault="000D1F62" w:rsidP="000D1F62">
            <w:pPr>
              <w:pStyle w:val="afb"/>
              <w:numPr>
                <w:ilvl w:val="0"/>
                <w:numId w:val="17"/>
              </w:numPr>
              <w:rPr>
                <w:color w:val="424456" w:themeColor="text2"/>
                <w:sz w:val="24"/>
                <w:szCs w:val="24"/>
              </w:rPr>
            </w:pPr>
            <w:r>
              <w:rPr>
                <w:color w:val="424456" w:themeColor="text2"/>
                <w:sz w:val="24"/>
                <w:szCs w:val="24"/>
              </w:rPr>
              <w:t>Ведение переговоров</w:t>
            </w:r>
          </w:p>
          <w:p w:rsidR="000D1F62" w:rsidRDefault="000D1F62" w:rsidP="000D1F62">
            <w:pPr>
              <w:pStyle w:val="afb"/>
              <w:numPr>
                <w:ilvl w:val="0"/>
                <w:numId w:val="17"/>
              </w:numPr>
              <w:rPr>
                <w:color w:val="424456" w:themeColor="text2"/>
                <w:sz w:val="24"/>
                <w:szCs w:val="24"/>
              </w:rPr>
            </w:pPr>
            <w:r>
              <w:rPr>
                <w:color w:val="424456" w:themeColor="text2"/>
                <w:sz w:val="24"/>
                <w:szCs w:val="24"/>
              </w:rPr>
              <w:t>Копирайтинг</w:t>
            </w:r>
          </w:p>
          <w:p w:rsidR="000D1F62" w:rsidRDefault="000D1F62" w:rsidP="000D1F62">
            <w:pPr>
              <w:pStyle w:val="afb"/>
              <w:numPr>
                <w:ilvl w:val="0"/>
                <w:numId w:val="17"/>
              </w:numPr>
              <w:rPr>
                <w:color w:val="424456" w:themeColor="text2"/>
                <w:sz w:val="24"/>
                <w:szCs w:val="24"/>
              </w:rPr>
            </w:pPr>
            <w:r>
              <w:rPr>
                <w:color w:val="424456" w:themeColor="text2"/>
                <w:sz w:val="24"/>
                <w:szCs w:val="24"/>
              </w:rPr>
              <w:t>Литературное редактирование</w:t>
            </w:r>
          </w:p>
          <w:p w:rsidR="00C247BD" w:rsidRDefault="00C247BD" w:rsidP="00C247BD">
            <w:pPr>
              <w:pStyle w:val="afb"/>
              <w:rPr>
                <w:color w:val="424456" w:themeColor="text2"/>
                <w:sz w:val="24"/>
                <w:szCs w:val="24"/>
              </w:rPr>
            </w:pPr>
          </w:p>
          <w:p w:rsidR="00C247BD" w:rsidRDefault="00C247BD" w:rsidP="00C247BD">
            <w:pPr>
              <w:pStyle w:val="afb"/>
              <w:rPr>
                <w:color w:val="424456" w:themeColor="text2"/>
                <w:sz w:val="24"/>
                <w:szCs w:val="24"/>
              </w:rPr>
            </w:pPr>
          </w:p>
          <w:p w:rsidR="00C247BD" w:rsidRDefault="00C247BD" w:rsidP="00C247BD">
            <w:pPr>
              <w:pStyle w:val="afb"/>
              <w:rPr>
                <w:color w:val="424456" w:themeColor="text2"/>
                <w:sz w:val="24"/>
                <w:szCs w:val="24"/>
              </w:rPr>
            </w:pPr>
          </w:p>
          <w:p w:rsidR="00C247BD" w:rsidRPr="000D1F62" w:rsidRDefault="00C247BD" w:rsidP="00C247BD">
            <w:pPr>
              <w:pStyle w:val="afb"/>
              <w:rPr>
                <w:color w:val="424456" w:themeColor="text2"/>
                <w:sz w:val="24"/>
                <w:szCs w:val="24"/>
              </w:rPr>
            </w:pPr>
          </w:p>
          <w:tbl>
            <w:tblPr>
              <w:tblStyle w:val="a6"/>
              <w:tblW w:w="7027" w:type="dxa"/>
              <w:tblInd w:w="2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05"/>
              <w:gridCol w:w="3522"/>
            </w:tblGrid>
            <w:tr w:rsidR="00C247BD" w:rsidTr="008149DA">
              <w:trPr>
                <w:trHeight w:val="365"/>
              </w:trPr>
              <w:tc>
                <w:tcPr>
                  <w:tcW w:w="3505" w:type="dxa"/>
                </w:tcPr>
                <w:p w:rsidR="00C247BD" w:rsidRPr="00E427DE" w:rsidRDefault="00C247BD">
                  <w:pPr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</w:pPr>
                  <w:r w:rsidRPr="00E427DE"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  <w:t>Русский язык</w:t>
                  </w:r>
                </w:p>
              </w:tc>
              <w:tc>
                <w:tcPr>
                  <w:tcW w:w="3522" w:type="dxa"/>
                </w:tcPr>
                <w:p w:rsidR="00C247BD" w:rsidRPr="00E427DE" w:rsidRDefault="00C247BD">
                  <w:pPr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</w:pPr>
                  <w:r w:rsidRPr="00E427DE"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  <w:t>свободный</w:t>
                  </w:r>
                </w:p>
              </w:tc>
            </w:tr>
            <w:tr w:rsidR="00C247BD" w:rsidTr="008149DA">
              <w:trPr>
                <w:trHeight w:val="365"/>
              </w:trPr>
              <w:tc>
                <w:tcPr>
                  <w:tcW w:w="3505" w:type="dxa"/>
                </w:tcPr>
                <w:p w:rsidR="00C247BD" w:rsidRPr="00E427DE" w:rsidRDefault="00C247BD">
                  <w:pPr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</w:pPr>
                  <w:r w:rsidRPr="00E427DE"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  <w:t>Английский язык</w:t>
                  </w:r>
                </w:p>
              </w:tc>
              <w:tc>
                <w:tcPr>
                  <w:tcW w:w="3522" w:type="dxa"/>
                </w:tcPr>
                <w:p w:rsidR="00C247BD" w:rsidRPr="00E427DE" w:rsidRDefault="00C247BD">
                  <w:pPr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</w:pPr>
                  <w:r w:rsidRPr="00E427DE"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  <w:t>продвинутый</w:t>
                  </w:r>
                </w:p>
              </w:tc>
            </w:tr>
            <w:tr w:rsidR="00C247BD" w:rsidTr="008149DA">
              <w:trPr>
                <w:trHeight w:val="390"/>
              </w:trPr>
              <w:tc>
                <w:tcPr>
                  <w:tcW w:w="3505" w:type="dxa"/>
                </w:tcPr>
                <w:p w:rsidR="00C247BD" w:rsidRPr="00E427DE" w:rsidRDefault="00C247BD">
                  <w:pPr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</w:pPr>
                  <w:r w:rsidRPr="00E427DE"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  <w:t>Немецкий язык</w:t>
                  </w:r>
                </w:p>
              </w:tc>
              <w:tc>
                <w:tcPr>
                  <w:tcW w:w="3522" w:type="dxa"/>
                </w:tcPr>
                <w:p w:rsidR="00C247BD" w:rsidRPr="00E427DE" w:rsidRDefault="00C247BD">
                  <w:pPr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</w:pPr>
                  <w:r w:rsidRPr="00E427DE">
                    <w:rPr>
                      <w:b/>
                      <w:bCs/>
                      <w:color w:val="438086" w:themeColor="accent2"/>
                      <w:sz w:val="28"/>
                      <w:szCs w:val="28"/>
                    </w:rPr>
                    <w:t>со словарем</w:t>
                  </w:r>
                </w:p>
              </w:tc>
            </w:tr>
          </w:tbl>
          <w:p w:rsidR="00C310A0" w:rsidRDefault="00C310A0">
            <w:pPr>
              <w:rPr>
                <w:b/>
                <w:bCs/>
                <w:color w:val="438086" w:themeColor="accent2"/>
              </w:rPr>
            </w:pPr>
          </w:p>
        </w:tc>
      </w:tr>
    </w:tbl>
    <w:p w:rsidR="00C310A0" w:rsidRDefault="00C310A0"/>
    <w:sectPr w:rsidR="00C310A0" w:rsidSect="00C310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86D" w:rsidRDefault="0093086D">
      <w:pPr>
        <w:spacing w:after="0" w:line="240" w:lineRule="auto"/>
      </w:pPr>
      <w:r>
        <w:separator/>
      </w:r>
    </w:p>
  </w:endnote>
  <w:endnote w:type="continuationSeparator" w:id="1">
    <w:p w:rsidR="0093086D" w:rsidRDefault="0093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A0" w:rsidRDefault="00C310A0"/>
  <w:p w:rsidR="00C310A0" w:rsidRDefault="0057559C">
    <w:fldSimple w:instr=" PAGE   \* MERGEFORMAT ">
      <w:r w:rsidR="00E427DE">
        <w:rPr>
          <w:noProof/>
        </w:rPr>
        <w:t>2</w:t>
      </w:r>
    </w:fldSimple>
    <w:r w:rsidR="003F6375">
      <w:t xml:space="preserve"> </w:t>
    </w:r>
    <w:r w:rsidR="003F6375">
      <w:rPr>
        <w:color w:val="A04DA3" w:themeColor="accent3"/>
      </w:rPr>
      <w:sym w:font="Wingdings 2" w:char="F097"/>
    </w:r>
    <w:r w:rsidR="003F6375">
      <w:t xml:space="preserve"> </w:t>
    </w:r>
  </w:p>
  <w:p w:rsidR="00C310A0" w:rsidRDefault="0057559C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anchorlock/>
        </v:group>
      </w:pict>
    </w:r>
  </w:p>
  <w:p w:rsidR="00C310A0" w:rsidRDefault="00C310A0">
    <w:pPr>
      <w:pStyle w:val="ad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A0" w:rsidRDefault="00C310A0">
    <w:pPr>
      <w:jc w:val="right"/>
    </w:pPr>
  </w:p>
  <w:p w:rsidR="00C310A0" w:rsidRDefault="0057559C">
    <w:pPr>
      <w:jc w:val="right"/>
    </w:pPr>
    <w:fldSimple w:instr=" PAGE   \* MERGEFORMAT ">
      <w:r w:rsidR="003F6375">
        <w:rPr>
          <w:noProof/>
        </w:rPr>
        <w:t>3</w:t>
      </w:r>
    </w:fldSimple>
    <w:r w:rsidR="003F6375">
      <w:t xml:space="preserve"> </w:t>
    </w:r>
    <w:r w:rsidR="003F6375">
      <w:rPr>
        <w:color w:val="A04DA3" w:themeColor="accent3"/>
      </w:rPr>
      <w:sym w:font="Wingdings 2" w:char="F097"/>
    </w:r>
    <w:r w:rsidR="003F6375">
      <w:t xml:space="preserve"> </w:t>
    </w:r>
  </w:p>
  <w:p w:rsidR="00C310A0" w:rsidRDefault="0057559C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C310A0" w:rsidRDefault="00C310A0">
    <w:pPr>
      <w:pStyle w:val="ad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A0" w:rsidRDefault="00C310A0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86D" w:rsidRDefault="0093086D">
      <w:pPr>
        <w:spacing w:after="0" w:line="240" w:lineRule="auto"/>
      </w:pPr>
      <w:r>
        <w:separator/>
      </w:r>
    </w:p>
  </w:footnote>
  <w:footnote w:type="continuationSeparator" w:id="1">
    <w:p w:rsidR="0093086D" w:rsidRDefault="00930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5B8403B72BDC46DE8FD72C334B3DDC9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310A0" w:rsidRDefault="008C75E1">
        <w:pPr>
          <w:pStyle w:val="af"/>
          <w:pBdr>
            <w:bottom w:val="single" w:sz="4" w:space="0" w:color="auto"/>
          </w:pBdr>
        </w:pPr>
        <w:r>
          <w:t>USER</w:t>
        </w:r>
      </w:p>
    </w:sdtContent>
  </w:sdt>
  <w:p w:rsidR="00C310A0" w:rsidRDefault="00C310A0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95A88329F1C84EBA876A5B831EBED14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310A0" w:rsidRDefault="008C75E1">
        <w:pPr>
          <w:pStyle w:val="af"/>
          <w:pBdr>
            <w:bottom w:val="single" w:sz="4" w:space="0" w:color="auto"/>
          </w:pBdr>
          <w:jc w:val="right"/>
        </w:pPr>
        <w:r>
          <w:t>USER</w:t>
        </w:r>
      </w:p>
    </w:sdtContent>
  </w:sdt>
  <w:p w:rsidR="00C310A0" w:rsidRDefault="00C310A0">
    <w:pPr>
      <w:pStyle w:val="a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A0" w:rsidRDefault="00C310A0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BE4469"/>
    <w:multiLevelType w:val="hybridMultilevel"/>
    <w:tmpl w:val="EF4AA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LockQFSet/>
  <w:defaultTabStop w:val="709"/>
  <w:evenAndOddHeaders/>
  <w:drawingGridHorizontalSpacing w:val="100"/>
  <w:displayHorizontalDrawingGridEvery w:val="2"/>
  <w:characterSpacingControl w:val="doNotCompress"/>
  <w:hdr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4"/>
        <o:r id="V:Rule6" type="connector" idref="#_x0000_s28693"/>
        <o:r id="V:Rule7" type="connector" idref="#_x0000_s28691"/>
        <o:r id="V:Rule8" type="connector" idref="#_x0000_s28690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F7603B"/>
    <w:rsid w:val="00043A47"/>
    <w:rsid w:val="000D1F62"/>
    <w:rsid w:val="003F6375"/>
    <w:rsid w:val="0045424A"/>
    <w:rsid w:val="0057559C"/>
    <w:rsid w:val="00665FD9"/>
    <w:rsid w:val="00793276"/>
    <w:rsid w:val="008149DA"/>
    <w:rsid w:val="008C75E1"/>
    <w:rsid w:val="008F3EE7"/>
    <w:rsid w:val="0093086D"/>
    <w:rsid w:val="009958E1"/>
    <w:rsid w:val="00C247BD"/>
    <w:rsid w:val="00C310A0"/>
    <w:rsid w:val="00C34040"/>
    <w:rsid w:val="00E427DE"/>
    <w:rsid w:val="00F7603B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3"/>
        <o:r id="V:Rule12" type="connector" idref="#_x0000_s1059"/>
        <o:r id="V:Rule13" type="connector" idref="#_x0000_s1052"/>
        <o:r id="V:Rule14" type="connector" idref="#_x0000_s1057"/>
        <o:r id="V:Rule15" type="connector" idref="#_x0000_s1058"/>
        <o:r id="V:Rule16" type="connector" idref="#_x0000_s1056"/>
        <o:r id="V:Rule17" type="connector" idref="#_x0000_s1061"/>
        <o:r id="V:Rule18" type="connector" idref="#_x0000_s1060"/>
        <o:r id="V:Rule19" type="connector" idref="#_x0000_s1051"/>
        <o:r id="V:Rule20" type="connector" idref="#_x0000_s1055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310A0"/>
    <w:rPr>
      <w:rFonts w:eastAsiaTheme="minorEastAsia" w:cstheme="minorBidi"/>
      <w:sz w:val="20"/>
      <w:szCs w:val="20"/>
      <w:lang w:val="ru-RU"/>
    </w:rPr>
  </w:style>
  <w:style w:type="paragraph" w:styleId="1">
    <w:name w:val="heading 1"/>
    <w:basedOn w:val="a2"/>
    <w:next w:val="a2"/>
    <w:link w:val="10"/>
    <w:uiPriority w:val="9"/>
    <w:semiHidden/>
    <w:unhideWhenUsed/>
    <w:rsid w:val="00C310A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C310A0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rsid w:val="00C310A0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310A0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310A0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310A0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310A0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310A0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310A0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C310A0"/>
    <w:pPr>
      <w:spacing w:after="0" w:line="240" w:lineRule="auto"/>
    </w:pPr>
    <w:rPr>
      <w:rFonts w:eastAsiaTheme="minorEastAsia" w:cstheme="minorBidi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sid w:val="00C310A0"/>
    <w:rPr>
      <w:rFonts w:hAnsi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C310A0"/>
    <w:rPr>
      <w:rFonts w:eastAsiaTheme="minorEastAsia" w:hAnsi="Tahoma" w:cstheme="minorBidi"/>
      <w:sz w:val="16"/>
      <w:szCs w:val="16"/>
      <w:lang w:val="ru-RU"/>
    </w:rPr>
  </w:style>
  <w:style w:type="paragraph" w:styleId="a9">
    <w:name w:val="Title"/>
    <w:basedOn w:val="a2"/>
    <w:link w:val="aa"/>
    <w:uiPriority w:val="10"/>
    <w:rsid w:val="00C310A0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sid w:val="00C310A0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sid w:val="00C310A0"/>
    <w:rPr>
      <w:i/>
      <w:iCs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sid w:val="00C310A0"/>
    <w:rPr>
      <w:i/>
      <w:iCs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rsid w:val="00C310A0"/>
    <w:pPr>
      <w:spacing w:after="0" w:line="240" w:lineRule="auto"/>
    </w:pPr>
  </w:style>
  <w:style w:type="paragraph" w:styleId="ae">
    <w:name w:val="Normal Indent"/>
    <w:basedOn w:val="a2"/>
    <w:uiPriority w:val="99"/>
    <w:unhideWhenUsed/>
    <w:rsid w:val="00C310A0"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rsid w:val="00C310A0"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sid w:val="00C310A0"/>
    <w:rPr>
      <w:sz w:val="20"/>
    </w:rPr>
  </w:style>
  <w:style w:type="paragraph" w:styleId="af1">
    <w:name w:val="footer"/>
    <w:basedOn w:val="a2"/>
    <w:link w:val="af2"/>
    <w:uiPriority w:val="99"/>
    <w:unhideWhenUsed/>
    <w:rsid w:val="00C310A0"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C310A0"/>
    <w:rPr>
      <w:sz w:val="20"/>
    </w:rPr>
  </w:style>
  <w:style w:type="paragraph" w:customStyle="1" w:styleId="af3">
    <w:name w:val="Раздел"/>
    <w:basedOn w:val="a2"/>
    <w:uiPriority w:val="2"/>
    <w:qFormat/>
    <w:rsid w:val="00C310A0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rsid w:val="00C310A0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af5">
    <w:name w:val="Book Title"/>
    <w:basedOn w:val="a3"/>
    <w:uiPriority w:val="33"/>
    <w:qFormat/>
    <w:rsid w:val="00C310A0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ru-RU"/>
    </w:rPr>
  </w:style>
  <w:style w:type="character" w:styleId="af6">
    <w:name w:val="Emphasis"/>
    <w:uiPriority w:val="20"/>
    <w:qFormat/>
    <w:rsid w:val="00C310A0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ru-RU"/>
    </w:rPr>
  </w:style>
  <w:style w:type="character" w:customStyle="1" w:styleId="10">
    <w:name w:val="Заголовок 1 Знак"/>
    <w:basedOn w:val="a3"/>
    <w:link w:val="1"/>
    <w:uiPriority w:val="9"/>
    <w:semiHidden/>
    <w:rsid w:val="00C310A0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sid w:val="00C310A0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sid w:val="00C310A0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C310A0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sid w:val="00C310A0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0">
    <w:name w:val="Заголовок 6 Знак"/>
    <w:basedOn w:val="a3"/>
    <w:link w:val="6"/>
    <w:uiPriority w:val="9"/>
    <w:semiHidden/>
    <w:rsid w:val="00C310A0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0">
    <w:name w:val="Заголовок 7 Знак"/>
    <w:basedOn w:val="a3"/>
    <w:link w:val="7"/>
    <w:uiPriority w:val="9"/>
    <w:semiHidden/>
    <w:rsid w:val="00C310A0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310A0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0">
    <w:name w:val="Заголовок 9 Знак"/>
    <w:basedOn w:val="a3"/>
    <w:link w:val="9"/>
    <w:uiPriority w:val="9"/>
    <w:semiHidden/>
    <w:rsid w:val="00C310A0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f7">
    <w:name w:val="Intense Emphasis"/>
    <w:basedOn w:val="a3"/>
    <w:uiPriority w:val="21"/>
    <w:qFormat/>
    <w:rsid w:val="00C310A0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af8">
    <w:name w:val="Intense Quote"/>
    <w:basedOn w:val="a2"/>
    <w:link w:val="af9"/>
    <w:uiPriority w:val="30"/>
    <w:qFormat/>
    <w:rsid w:val="00C310A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sid w:val="00C310A0"/>
    <w:rPr>
      <w:i/>
      <w:iCs/>
      <w:color w:val="438086" w:themeColor="accent2"/>
    </w:rPr>
  </w:style>
  <w:style w:type="character" w:styleId="afa">
    <w:name w:val="Intense Reference"/>
    <w:basedOn w:val="a3"/>
    <w:uiPriority w:val="32"/>
    <w:qFormat/>
    <w:rsid w:val="00C310A0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afb">
    <w:name w:val="List Paragraph"/>
    <w:basedOn w:val="a2"/>
    <w:uiPriority w:val="34"/>
    <w:unhideWhenUsed/>
    <w:qFormat/>
    <w:rsid w:val="00C310A0"/>
    <w:pPr>
      <w:ind w:left="720"/>
      <w:contextualSpacing/>
    </w:pPr>
  </w:style>
  <w:style w:type="character" w:styleId="afc">
    <w:name w:val="Strong"/>
    <w:basedOn w:val="a3"/>
    <w:uiPriority w:val="8"/>
    <w:qFormat/>
    <w:rsid w:val="00C310A0"/>
    <w:rPr>
      <w:b/>
      <w:bCs/>
    </w:rPr>
  </w:style>
  <w:style w:type="character" w:styleId="afd">
    <w:name w:val="Subtle Emphasis"/>
    <w:basedOn w:val="a3"/>
    <w:uiPriority w:val="19"/>
    <w:qFormat/>
    <w:rsid w:val="00C310A0"/>
    <w:rPr>
      <w:rFonts w:asciiTheme="minorHAnsi" w:hAnsiTheme="minorHAnsi"/>
      <w:i/>
      <w:iCs/>
      <w:color w:val="006666"/>
    </w:rPr>
  </w:style>
  <w:style w:type="character" w:styleId="afe">
    <w:name w:val="Subtle Reference"/>
    <w:basedOn w:val="a3"/>
    <w:uiPriority w:val="31"/>
    <w:qFormat/>
    <w:rsid w:val="00C310A0"/>
    <w:rPr>
      <w:i/>
      <w:iCs/>
      <w:color w:val="4E4F89"/>
    </w:rPr>
  </w:style>
  <w:style w:type="numbering" w:customStyle="1" w:styleId="a0">
    <w:name w:val="Городской маркированный список"/>
    <w:uiPriority w:val="99"/>
    <w:rsid w:val="00C310A0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rsid w:val="00C310A0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sid w:val="00C310A0"/>
    <w:rPr>
      <w:color w:val="808080"/>
    </w:rPr>
  </w:style>
  <w:style w:type="paragraph" w:styleId="a1">
    <w:name w:val="List Bullet"/>
    <w:basedOn w:val="ae"/>
    <w:uiPriority w:val="3"/>
    <w:qFormat/>
    <w:rsid w:val="00C310A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link w:val="aff1"/>
    <w:qFormat/>
    <w:rsid w:val="00C310A0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2">
    <w:name w:val="Примечания"/>
    <w:basedOn w:val="a2"/>
    <w:link w:val="aff3"/>
    <w:qFormat/>
    <w:rsid w:val="00C310A0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aff1">
    <w:name w:val="Категория (знак)"/>
    <w:basedOn w:val="a3"/>
    <w:link w:val="aff0"/>
    <w:rsid w:val="00C310A0"/>
    <w:rPr>
      <w:caps/>
    </w:rPr>
  </w:style>
  <w:style w:type="character" w:customStyle="1" w:styleId="aff3">
    <w:name w:val="Примечания (знак)"/>
    <w:basedOn w:val="a3"/>
    <w:link w:val="aff2"/>
    <w:rsid w:val="00C310A0"/>
    <w:rPr>
      <w:b/>
      <w:bCs/>
    </w:rPr>
  </w:style>
  <w:style w:type="paragraph" w:styleId="aff4">
    <w:name w:val="Closing"/>
    <w:basedOn w:val="aff5"/>
    <w:link w:val="aff6"/>
    <w:uiPriority w:val="3"/>
    <w:unhideWhenUsed/>
    <w:qFormat/>
    <w:rsid w:val="00C310A0"/>
    <w:pPr>
      <w:spacing w:before="960" w:after="960"/>
      <w:ind w:left="4320"/>
    </w:pPr>
  </w:style>
  <w:style w:type="character" w:customStyle="1" w:styleId="aff6">
    <w:name w:val="Прощание Знак"/>
    <w:basedOn w:val="a3"/>
    <w:link w:val="aff4"/>
    <w:uiPriority w:val="3"/>
    <w:rsid w:val="00C310A0"/>
    <w:rPr>
      <w:rFonts w:eastAsiaTheme="minorEastAsia" w:cstheme="minorBidi"/>
      <w:sz w:val="20"/>
      <w:szCs w:val="20"/>
      <w:lang w:val="ru-RU"/>
    </w:rPr>
  </w:style>
  <w:style w:type="paragraph" w:styleId="aff7">
    <w:name w:val="Salutation"/>
    <w:basedOn w:val="a2"/>
    <w:next w:val="a2"/>
    <w:link w:val="aff8"/>
    <w:uiPriority w:val="3"/>
    <w:unhideWhenUsed/>
    <w:qFormat/>
    <w:rsid w:val="00C310A0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aff8">
    <w:name w:val="Приветствие Знак"/>
    <w:basedOn w:val="a3"/>
    <w:link w:val="aff7"/>
    <w:uiPriority w:val="3"/>
    <w:rsid w:val="00C310A0"/>
    <w:rPr>
      <w:b/>
      <w:bCs/>
      <w:color w:val="438086" w:themeColor="accent2"/>
      <w:sz w:val="20"/>
    </w:rPr>
  </w:style>
  <w:style w:type="paragraph" w:customStyle="1" w:styleId="aff5">
    <w:name w:val="Обратный адрес"/>
    <w:basedOn w:val="a2"/>
    <w:uiPriority w:val="2"/>
    <w:unhideWhenUsed/>
    <w:qFormat/>
    <w:rsid w:val="00C310A0"/>
    <w:pPr>
      <w:spacing w:after="0" w:line="300" w:lineRule="auto"/>
      <w:ind w:left="6912"/>
    </w:pPr>
  </w:style>
  <w:style w:type="paragraph" w:customStyle="1" w:styleId="aff9">
    <w:name w:val="Адрес получателя"/>
    <w:basedOn w:val="a2"/>
    <w:uiPriority w:val="2"/>
    <w:unhideWhenUsed/>
    <w:qFormat/>
    <w:rsid w:val="00C310A0"/>
    <w:pPr>
      <w:spacing w:before="480" w:after="480" w:line="300" w:lineRule="auto"/>
      <w:contextualSpacing/>
    </w:pPr>
  </w:style>
  <w:style w:type="paragraph" w:styleId="affa">
    <w:name w:val="Signature"/>
    <w:basedOn w:val="a2"/>
    <w:link w:val="affb"/>
    <w:uiPriority w:val="99"/>
    <w:unhideWhenUsed/>
    <w:rsid w:val="00C310A0"/>
    <w:pPr>
      <w:spacing w:after="0" w:line="300" w:lineRule="auto"/>
      <w:ind w:left="4320"/>
    </w:pPr>
  </w:style>
  <w:style w:type="character" w:customStyle="1" w:styleId="affb">
    <w:name w:val="Подпись Знак"/>
    <w:basedOn w:val="a3"/>
    <w:link w:val="affa"/>
    <w:uiPriority w:val="99"/>
    <w:rsid w:val="00C310A0"/>
    <w:rPr>
      <w:sz w:val="20"/>
    </w:rPr>
  </w:style>
  <w:style w:type="paragraph" w:customStyle="1" w:styleId="DefaultPlaceholderAuthor">
    <w:name w:val="DefaultPlaceholder_Author"/>
    <w:uiPriority w:val="49"/>
    <w:rsid w:val="00C310A0"/>
    <w:rPr>
      <w:rFonts w:eastAsiaTheme="minorEastAsia" w:cstheme="minorBidi"/>
      <w:sz w:val="20"/>
      <w:szCs w:val="20"/>
      <w:lang w:val="ru-RU"/>
    </w:rPr>
  </w:style>
  <w:style w:type="paragraph" w:customStyle="1" w:styleId="affc">
    <w:name w:val="Имя"/>
    <w:basedOn w:val="a2"/>
    <w:next w:val="a2"/>
    <w:uiPriority w:val="2"/>
    <w:qFormat/>
    <w:rsid w:val="00C310A0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11">
    <w:name w:val="Текст примечания1"/>
    <w:basedOn w:val="a2"/>
    <w:qFormat/>
    <w:rsid w:val="00C310A0"/>
    <w:pPr>
      <w:spacing w:after="120" w:line="288" w:lineRule="auto"/>
    </w:pPr>
  </w:style>
  <w:style w:type="character" w:styleId="affd">
    <w:name w:val="Hyperlink"/>
    <w:basedOn w:val="a3"/>
    <w:uiPriority w:val="99"/>
    <w:unhideWhenUsed/>
    <w:rsid w:val="00F7603B"/>
    <w:rPr>
      <w:color w:val="67AFB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vk.com/m.mavrin98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marat.mavrin@mail.r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4B50F60C1C45B58068303B56791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01CE2-60B5-4834-9048-B90FACD0E9F6}"/>
      </w:docPartPr>
      <w:docPartBody>
        <w:p w:rsidR="004E4798" w:rsidRDefault="002857EF">
          <w:pPr>
            <w:pStyle w:val="2C4B50F60C1C45B58068303B5679113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5B8403B72BDC46DE8FD72C334B3DD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35A50-F9FC-474C-8302-FF6C24F559FA}"/>
      </w:docPartPr>
      <w:docPartBody>
        <w:p w:rsidR="004E4798" w:rsidRDefault="002857EF">
          <w:pPr>
            <w:pStyle w:val="5B8403B72BDC46DE8FD72C334B3DDC9F"/>
          </w:pPr>
          <w:r>
            <w:t>[Введите имя автора]</w:t>
          </w:r>
        </w:p>
      </w:docPartBody>
    </w:docPart>
    <w:docPart>
      <w:docPartPr>
        <w:name w:val="95A88329F1C84EBA876A5B831EBED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9268B-5F8C-4DFD-AD9F-0D58BCFB8F94}"/>
      </w:docPartPr>
      <w:docPartBody>
        <w:p w:rsidR="004E4798" w:rsidRDefault="002857EF">
          <w:pPr>
            <w:pStyle w:val="95A88329F1C84EBA876A5B831EBED14D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857EF"/>
    <w:rsid w:val="002857EF"/>
    <w:rsid w:val="004E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4E4798"/>
    <w:rPr>
      <w:rFonts w:eastAsiaTheme="minorEastAsia" w:cstheme="minorBidi"/>
      <w:bCs w:val="0"/>
      <w:iCs w:val="0"/>
      <w:color w:val="808080"/>
      <w:szCs w:val="20"/>
      <w:lang w:val="ru-RU"/>
    </w:rPr>
  </w:style>
  <w:style w:type="paragraph" w:customStyle="1" w:styleId="2C4B50F60C1C45B58068303B56791135">
    <w:name w:val="2C4B50F60C1C45B58068303B56791135"/>
    <w:rsid w:val="004E4798"/>
  </w:style>
  <w:style w:type="paragraph" w:customStyle="1" w:styleId="FBC75C6925B94D51B722B7B47D7EBF57">
    <w:name w:val="FBC75C6925B94D51B722B7B47D7EBF57"/>
    <w:rsid w:val="004E4798"/>
  </w:style>
  <w:style w:type="paragraph" w:customStyle="1" w:styleId="B91266E0828F4FFFB1BD133FC825B8D4">
    <w:name w:val="B91266E0828F4FFFB1BD133FC825B8D4"/>
    <w:rsid w:val="004E4798"/>
  </w:style>
  <w:style w:type="paragraph" w:customStyle="1" w:styleId="4BAF9454751B48E5AF70B85DE79D63D3">
    <w:name w:val="4BAF9454751B48E5AF70B85DE79D63D3"/>
    <w:rsid w:val="004E4798"/>
  </w:style>
  <w:style w:type="paragraph" w:customStyle="1" w:styleId="4B3A9941A63E4F4884BC7ADFD15137FA">
    <w:name w:val="4B3A9941A63E4F4884BC7ADFD15137FA"/>
    <w:rsid w:val="004E4798"/>
  </w:style>
  <w:style w:type="paragraph" w:customStyle="1" w:styleId="AA4A393AE5944D2A94477C04871D33AC">
    <w:name w:val="AA4A393AE5944D2A94477C04871D33AC"/>
    <w:rsid w:val="004E4798"/>
  </w:style>
  <w:style w:type="paragraph" w:customStyle="1" w:styleId="5E39288EBDBE4DB19ACFFCD6E40F5278">
    <w:name w:val="5E39288EBDBE4DB19ACFFCD6E40F5278"/>
    <w:rsid w:val="004E4798"/>
  </w:style>
  <w:style w:type="paragraph" w:customStyle="1" w:styleId="F4763FF6914647158DB412C90F05A21E">
    <w:name w:val="F4763FF6914647158DB412C90F05A21E"/>
    <w:rsid w:val="004E4798"/>
  </w:style>
  <w:style w:type="paragraph" w:customStyle="1" w:styleId="40A747B7B6A74950BDB87275796BD325">
    <w:name w:val="40A747B7B6A74950BDB87275796BD325"/>
    <w:rsid w:val="004E4798"/>
  </w:style>
  <w:style w:type="paragraph" w:customStyle="1" w:styleId="E0D5949630CB4F5CAE26FDB3B53BE9BC">
    <w:name w:val="E0D5949630CB4F5CAE26FDB3B53BE9BC"/>
    <w:rsid w:val="004E4798"/>
  </w:style>
  <w:style w:type="paragraph" w:customStyle="1" w:styleId="D1FDC6D9EE90431589099D23F461A59F">
    <w:name w:val="D1FDC6D9EE90431589099D23F461A59F"/>
    <w:rsid w:val="004E4798"/>
  </w:style>
  <w:style w:type="paragraph" w:customStyle="1" w:styleId="2EC7DC0F67CD429792A97619689399F3">
    <w:name w:val="2EC7DC0F67CD429792A97619689399F3"/>
    <w:rsid w:val="004E4798"/>
  </w:style>
  <w:style w:type="paragraph" w:customStyle="1" w:styleId="C5A6192578CB4228916886931D20BA89">
    <w:name w:val="C5A6192578CB4228916886931D20BA89"/>
    <w:rsid w:val="004E4798"/>
  </w:style>
  <w:style w:type="paragraph" w:customStyle="1" w:styleId="E8D37C6911B947CF910018D3EE532042">
    <w:name w:val="E8D37C6911B947CF910018D3EE532042"/>
    <w:rsid w:val="004E4798"/>
  </w:style>
  <w:style w:type="paragraph" w:customStyle="1" w:styleId="E316BBE4D6974D2198B88B31EAA7A4B2">
    <w:name w:val="E316BBE4D6974D2198B88B31EAA7A4B2"/>
    <w:rsid w:val="004E4798"/>
  </w:style>
  <w:style w:type="paragraph" w:customStyle="1" w:styleId="5B8403B72BDC46DE8FD72C334B3DDC9F">
    <w:name w:val="5B8403B72BDC46DE8FD72C334B3DDC9F"/>
    <w:rsid w:val="004E4798"/>
  </w:style>
  <w:style w:type="paragraph" w:customStyle="1" w:styleId="95A88329F1C84EBA876A5B831EBED14D">
    <w:name w:val="95A88329F1C84EBA876A5B831EBED14D"/>
    <w:rsid w:val="004E47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Verdana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124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2018-02-02T08:24:00Z</dcterms:created>
  <dcterms:modified xsi:type="dcterms:W3CDTF">2018-02-02T10:30:00Z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